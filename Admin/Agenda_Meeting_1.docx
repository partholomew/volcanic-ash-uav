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6F7D3" w14:textId="77777777"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AF9FA6" wp14:editId="0A8C6C37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1AF0C" w14:textId="77777777" w:rsidR="00DF15D8" w:rsidRDefault="00DF15D8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E79B094" wp14:editId="5D77E65F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AC5B24" w:rsidRDefault="00022177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DE2B3F" w14:textId="77777777"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14:paraId="2D2E08AC" w14:textId="77777777" w:rsidR="00DE13B3" w:rsidRPr="000325FF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A0F80D4" w14:textId="77777777" w:rsidR="000325FF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</w:t>
      </w:r>
      <w:r w:rsidR="00196655" w:rsidRPr="00196655">
        <w:rPr>
          <w:rFonts w:ascii="Verdana" w:hAnsi="Verdana" w:cs="Arial"/>
          <w:noProof/>
          <w:sz w:val="28"/>
          <w:szCs w:val="28"/>
        </w:rPr>
        <w:t>2</w:t>
      </w:r>
    </w:p>
    <w:p w14:paraId="1FCE36C2" w14:textId="77777777" w:rsidR="00316502" w:rsidRPr="000325FF" w:rsidRDefault="00DF15D8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48202357">
          <v:rect id="_x0000_i1025" style="width:481.55pt;height:3pt" o:hralign="center" o:hrstd="t" o:hrnoshade="t" o:hr="t" fillcolor="black" stroked="f"/>
        </w:pict>
      </w:r>
    </w:p>
    <w:p w14:paraId="45177FFA" w14:textId="77777777" w:rsidR="00DE13B3" w:rsidRDefault="00DE13B3" w:rsidP="000325FF">
      <w:pPr>
        <w:rPr>
          <w:rFonts w:ascii="Verdana" w:hAnsi="Verdana"/>
          <w:sz w:val="36"/>
        </w:rPr>
      </w:pPr>
    </w:p>
    <w:p w14:paraId="319568F2" w14:textId="77777777"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14:paraId="4BE7DE8F" w14:textId="77777777" w:rsidR="000325FF" w:rsidRDefault="000325FF" w:rsidP="000325FF">
      <w:pPr>
        <w:rPr>
          <w:rFonts w:ascii="Verdana" w:hAnsi="Verdana"/>
          <w:szCs w:val="24"/>
        </w:rPr>
      </w:pPr>
    </w:p>
    <w:p w14:paraId="1951FB34" w14:textId="77777777" w:rsidR="00DE13B3" w:rsidRPr="000325FF" w:rsidRDefault="00DE13B3" w:rsidP="000325FF">
      <w:pPr>
        <w:rPr>
          <w:rFonts w:ascii="Verdana" w:hAnsi="Verdana"/>
          <w:szCs w:val="24"/>
        </w:rPr>
      </w:pPr>
    </w:p>
    <w:p w14:paraId="791EB8E7" w14:textId="77777777"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E13B3">
        <w:rPr>
          <w:rFonts w:ascii="Verdana" w:hAnsi="Verdana"/>
        </w:rPr>
        <w:t>Friday</w:t>
      </w:r>
      <w:r w:rsidRPr="000325FF">
        <w:rPr>
          <w:rFonts w:ascii="Verdana" w:hAnsi="Verdana"/>
        </w:rPr>
        <w:t xml:space="preserve"> </w:t>
      </w:r>
      <w:r w:rsidR="00DE13B3">
        <w:rPr>
          <w:rFonts w:ascii="Verdana" w:hAnsi="Verdana"/>
        </w:rPr>
        <w:t>March</w:t>
      </w:r>
      <w:r w:rsidR="00196655">
        <w:rPr>
          <w:rFonts w:ascii="Verdana" w:hAnsi="Verdana"/>
        </w:rPr>
        <w:t xml:space="preserve"> 18</w:t>
      </w:r>
      <w:r w:rsidRPr="000325FF">
        <w:rPr>
          <w:rFonts w:ascii="Verdana" w:hAnsi="Verdana"/>
        </w:rPr>
        <w:t>th 201</w:t>
      </w:r>
      <w:r w:rsidR="00F46D02">
        <w:rPr>
          <w:rFonts w:ascii="Verdana" w:hAnsi="Verdana"/>
        </w:rPr>
        <w:t>6</w:t>
      </w:r>
    </w:p>
    <w:p w14:paraId="2AA86CE8" w14:textId="77777777"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3pm</w:t>
      </w:r>
    </w:p>
    <w:p w14:paraId="1A66C4D8" w14:textId="77777777"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VH 462</w:t>
      </w:r>
    </w:p>
    <w:p w14:paraId="739A4DA9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Jamie Van de Laar</w:t>
      </w:r>
    </w:p>
    <w:p w14:paraId="01A23945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196655">
        <w:rPr>
          <w:rFonts w:ascii="Verdana" w:hAnsi="Verdana"/>
        </w:rPr>
        <w:t>Mike Shanaher</w:t>
      </w:r>
    </w:p>
    <w:p w14:paraId="477BBCB2" w14:textId="77777777" w:rsidR="000325FF" w:rsidRPr="000325FF" w:rsidRDefault="000325FF" w:rsidP="000325FF">
      <w:pPr>
        <w:rPr>
          <w:rFonts w:ascii="Verdana" w:hAnsi="Verdana"/>
        </w:rPr>
      </w:pPr>
    </w:p>
    <w:p w14:paraId="7102CE15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Apologies</w:t>
      </w:r>
    </w:p>
    <w:p w14:paraId="13A8E3A2" w14:textId="77777777" w:rsidR="00DF15D8" w:rsidRPr="000325FF" w:rsidRDefault="00DF15D8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ab/>
        <w:t>NIL</w:t>
      </w:r>
    </w:p>
    <w:p w14:paraId="513175D3" w14:textId="77777777" w:rsidR="00EA3997" w:rsidRDefault="00DE13B3" w:rsidP="00EA3997">
      <w:pPr>
        <w:spacing w:after="240"/>
        <w:rPr>
          <w:rFonts w:ascii="Verdana" w:hAnsi="Verdana"/>
        </w:rPr>
      </w:pPr>
      <w:r>
        <w:rPr>
          <w:rFonts w:ascii="Verdana" w:hAnsi="Verdana"/>
        </w:rPr>
        <w:t>2.</w:t>
      </w:r>
      <w:r>
        <w:rPr>
          <w:rFonts w:ascii="Verdana" w:hAnsi="Verdana"/>
        </w:rPr>
        <w:tab/>
      </w:r>
      <w:r w:rsidR="000325FF" w:rsidRPr="000325FF">
        <w:rPr>
          <w:rFonts w:ascii="Verdana" w:hAnsi="Verdana"/>
        </w:rPr>
        <w:t>Minutes</w:t>
      </w:r>
    </w:p>
    <w:p w14:paraId="7181ED6D" w14:textId="77777777" w:rsidR="00DF15D8" w:rsidRDefault="00DF15D8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ab/>
        <w:t>NIL</w:t>
      </w:r>
    </w:p>
    <w:p w14:paraId="207E5D45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3.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Matters arising</w:t>
      </w:r>
    </w:p>
    <w:p w14:paraId="2ACCDE7C" w14:textId="77777777" w:rsidR="00DF15D8" w:rsidRDefault="00DF15D8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ab/>
        <w:t>NIL</w:t>
      </w:r>
    </w:p>
    <w:p w14:paraId="107FFA4A" w14:textId="77777777" w:rsidR="00DE13B3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14:paraId="18B1A80D" w14:textId="77777777" w:rsidR="00DF15D8" w:rsidRPr="000325FF" w:rsidRDefault="00DF15D8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ab/>
        <w:t>NIL</w:t>
      </w:r>
    </w:p>
    <w:p w14:paraId="7288B2EB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14:paraId="0144C40E" w14:textId="77777777" w:rsidR="000325FF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Mike – VA Density</w:t>
      </w:r>
    </w:p>
    <w:p w14:paraId="4622091A" w14:textId="77777777"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Jamie – VA Sampling</w:t>
      </w:r>
      <w:r w:rsidR="00BD629C">
        <w:rPr>
          <w:rFonts w:ascii="Verdana" w:hAnsi="Verdana"/>
        </w:rPr>
        <w:t xml:space="preserve"> &amp; Computer vision project</w:t>
      </w:r>
    </w:p>
    <w:p w14:paraId="22C4173F" w14:textId="77777777"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Ryan – Sensor CPU</w:t>
      </w:r>
    </w:p>
    <w:p w14:paraId="57BC80EF" w14:textId="77777777"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Jake – Particle size</w:t>
      </w:r>
    </w:p>
    <w:p w14:paraId="75AB41BD" w14:textId="77777777" w:rsidR="00A06CE4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proofErr w:type="spellStart"/>
      <w:r>
        <w:rPr>
          <w:rFonts w:ascii="Verdana" w:hAnsi="Verdana"/>
        </w:rPr>
        <w:t>Parth</w:t>
      </w:r>
      <w:proofErr w:type="spellEnd"/>
      <w:r>
        <w:rPr>
          <w:rFonts w:ascii="Verdana" w:hAnsi="Verdana"/>
        </w:rPr>
        <w:t xml:space="preserve"> – Chemical composition</w:t>
      </w:r>
    </w:p>
    <w:p w14:paraId="4605E599" w14:textId="77777777" w:rsidR="00BD629C" w:rsidRPr="00BD629C" w:rsidRDefault="00BD629C" w:rsidP="00BD629C">
      <w:pPr>
        <w:spacing w:after="240"/>
        <w:ind w:left="360"/>
        <w:rPr>
          <w:rFonts w:ascii="Verdana" w:hAnsi="Verdana"/>
        </w:rPr>
      </w:pPr>
    </w:p>
    <w:p w14:paraId="6B45F4D2" w14:textId="77777777" w:rsidR="00DF15D8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lastRenderedPageBreak/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  <w:bookmarkStart w:id="0" w:name="_GoBack"/>
      <w:bookmarkEnd w:id="0"/>
    </w:p>
    <w:p w14:paraId="75CE1F1C" w14:textId="77777777" w:rsidR="000325FF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Review of project proposal</w:t>
      </w:r>
    </w:p>
    <w:p w14:paraId="7F8C7B11" w14:textId="77777777" w:rsidR="00FB4FBD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Setting detailed project specifications</w:t>
      </w:r>
    </w:p>
    <w:p w14:paraId="4B5A2BCB" w14:textId="77777777" w:rsidR="00FB4FBD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Sensor selection discussion</w:t>
      </w:r>
    </w:p>
    <w:p w14:paraId="5D4EE4E2" w14:textId="77777777" w:rsidR="00DF15D8" w:rsidRPr="00DF15D8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Review of resources/hardware available from NIWA project</w:t>
      </w:r>
    </w:p>
    <w:sectPr w:rsidR="00DF15D8" w:rsidRPr="00DF15D8" w:rsidSect="0046103C">
      <w:footerReference w:type="default" r:id="rId10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0ADF4" w14:textId="77777777" w:rsidR="00DF15D8" w:rsidRDefault="00DF15D8">
      <w:r>
        <w:separator/>
      </w:r>
    </w:p>
  </w:endnote>
  <w:endnote w:type="continuationSeparator" w:id="0">
    <w:p w14:paraId="14D6D263" w14:textId="77777777" w:rsidR="00DF15D8" w:rsidRDefault="00DF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02AA0" w14:textId="77777777" w:rsidR="00DF15D8" w:rsidRDefault="00DF15D8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26 Feb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8A4A3" w14:textId="77777777" w:rsidR="00DF15D8" w:rsidRDefault="00DF15D8">
      <w:r>
        <w:separator/>
      </w:r>
    </w:p>
  </w:footnote>
  <w:footnote w:type="continuationSeparator" w:id="0">
    <w:p w14:paraId="18823B84" w14:textId="77777777" w:rsidR="00DF15D8" w:rsidRDefault="00DF1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9"/>
  </w:num>
  <w:num w:numId="16">
    <w:abstractNumId w:val="11"/>
  </w:num>
  <w:num w:numId="17">
    <w:abstractNumId w:val="14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6DF3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D629C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15D8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B354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24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646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Michael Shanaher</cp:lastModifiedBy>
  <cp:revision>4</cp:revision>
  <cp:lastPrinted>2013-02-06T23:42:00Z</cp:lastPrinted>
  <dcterms:created xsi:type="dcterms:W3CDTF">2016-03-17T03:36:00Z</dcterms:created>
  <dcterms:modified xsi:type="dcterms:W3CDTF">2016-03-17T06:40:00Z</dcterms:modified>
</cp:coreProperties>
</file>