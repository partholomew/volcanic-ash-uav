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91F15" w14:textId="77777777"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7D6DAA" wp14:editId="18E50447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31F12" w14:textId="77777777" w:rsidR="00FB1D28" w:rsidRDefault="00FB1D2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5536A99" wp14:editId="1C2D593C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06731F12" w14:textId="77777777" w:rsidR="00FB1D28" w:rsidRDefault="00FB1D28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5536A99" wp14:editId="1C2D593C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FA2925" w14:textId="77777777"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14:paraId="510932FA" w14:textId="77777777" w:rsidR="001F4C5C" w:rsidRDefault="001F4C5C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68F5860C" w14:textId="77777777" w:rsidR="000325FF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="001F4C5C" w:rsidRPr="001F4C5C">
        <w:rPr>
          <w:rFonts w:ascii="Verdana" w:hAnsi="Verdana" w:cs="Arial"/>
          <w:noProof/>
          <w:sz w:val="28"/>
          <w:szCs w:val="28"/>
        </w:rPr>
        <w:t>1</w:t>
      </w:r>
    </w:p>
    <w:p w14:paraId="2E246369" w14:textId="77777777" w:rsidR="00316502" w:rsidRPr="000325FF" w:rsidRDefault="001F4C5C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4E1D264">
          <v:rect id="_x0000_i1025" style="width:481.55pt;height:3pt" o:hralign="center" o:hrstd="t" o:hrnoshade="t" o:hr="t" fillcolor="black" stroked="f"/>
        </w:pict>
      </w:r>
    </w:p>
    <w:p w14:paraId="45067FF2" w14:textId="77777777" w:rsidR="00DE13B3" w:rsidRDefault="00DE13B3" w:rsidP="000325FF">
      <w:pPr>
        <w:rPr>
          <w:rFonts w:ascii="Verdana" w:hAnsi="Verdana"/>
          <w:sz w:val="36"/>
        </w:rPr>
      </w:pPr>
    </w:p>
    <w:p w14:paraId="256747B9" w14:textId="77777777" w:rsidR="000325FF" w:rsidRDefault="00476AD1" w:rsidP="000325FF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063751C3" w14:textId="77777777" w:rsidR="000325FF" w:rsidRDefault="000325FF" w:rsidP="000325FF">
      <w:pPr>
        <w:rPr>
          <w:rFonts w:ascii="Verdana" w:hAnsi="Verdana"/>
          <w:szCs w:val="24"/>
        </w:rPr>
      </w:pPr>
    </w:p>
    <w:p w14:paraId="1348593E" w14:textId="77777777" w:rsidR="00DE13B3" w:rsidRPr="000325FF" w:rsidRDefault="00DE13B3" w:rsidP="000325FF">
      <w:pPr>
        <w:rPr>
          <w:rFonts w:ascii="Verdana" w:hAnsi="Verdana"/>
          <w:szCs w:val="24"/>
        </w:rPr>
      </w:pPr>
    </w:p>
    <w:p w14:paraId="59946A3A" w14:textId="77777777" w:rsidR="00944B2D" w:rsidRPr="005F4CDB" w:rsidRDefault="00944B2D" w:rsidP="00944B2D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 w:rsidR="001F4C5C"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E014BF">
        <w:rPr>
          <w:rFonts w:ascii="Verdana" w:hAnsi="Verdana" w:cs="Arial"/>
          <w:b/>
          <w:szCs w:val="24"/>
        </w:rPr>
        <w:t>1</w:t>
      </w:r>
      <w:r w:rsidRPr="005F4CDB">
        <w:rPr>
          <w:rFonts w:ascii="Verdana" w:hAnsi="Verdana" w:cs="Arial"/>
          <w:b/>
          <w:szCs w:val="24"/>
        </w:rPr>
        <w:t>8 March 201</w:t>
      </w:r>
      <w:r w:rsidR="00E014BF">
        <w:rPr>
          <w:rFonts w:ascii="Verdana" w:hAnsi="Verdana" w:cs="Arial"/>
          <w:b/>
          <w:szCs w:val="24"/>
        </w:rPr>
        <w:t>6</w:t>
      </w:r>
    </w:p>
    <w:p w14:paraId="2DBC1095" w14:textId="77777777" w:rsidR="00944B2D" w:rsidRPr="005F4CDB" w:rsidRDefault="00944B2D" w:rsidP="00944B2D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22D4F1FB" w14:textId="77777777" w:rsidR="00944B2D" w:rsidRPr="005F4CDB" w:rsidRDefault="00944B2D" w:rsidP="00944B2D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5E53F975" w14:textId="77777777" w:rsidR="00944B2D" w:rsidRPr="005F4CDB" w:rsidRDefault="001F4C5C" w:rsidP="00944B2D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="00944B2D"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="00944B2D"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="00944B2D"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</w:t>
      </w: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Thakur, Ryan Taylor, Mike Shanaher</w:t>
      </w:r>
    </w:p>
    <w:p w14:paraId="5695DE16" w14:textId="77777777" w:rsidR="00944B2D" w:rsidRPr="005F4CDB" w:rsidRDefault="00944B2D" w:rsidP="00944B2D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E75D100" w14:textId="77777777" w:rsidR="00944B2D" w:rsidRPr="005F4CDB" w:rsidRDefault="00944B2D" w:rsidP="00944B2D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18DFD321" w14:textId="77777777" w:rsidR="00944B2D" w:rsidRPr="005C395A" w:rsidRDefault="0039317D" w:rsidP="005C395A">
      <w:pPr>
        <w:pStyle w:val="ListParagraph"/>
        <w:numPr>
          <w:ilvl w:val="0"/>
          <w:numId w:val="20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>NIL</w:t>
      </w:r>
      <w:r w:rsidR="00944B2D" w:rsidRPr="005C395A">
        <w:rPr>
          <w:rFonts w:ascii="Verdana" w:hAnsi="Verdana"/>
          <w:szCs w:val="24"/>
        </w:rPr>
        <w:t xml:space="preserve">  </w:t>
      </w:r>
    </w:p>
    <w:p w14:paraId="5DB36291" w14:textId="77777777" w:rsidR="00944B2D" w:rsidRPr="005F4CDB" w:rsidRDefault="00944B2D" w:rsidP="00944B2D">
      <w:pPr>
        <w:jc w:val="both"/>
        <w:rPr>
          <w:rFonts w:ascii="Verdana" w:hAnsi="Verdana" w:cs="Arial"/>
          <w:bCs/>
          <w:szCs w:val="24"/>
        </w:rPr>
      </w:pPr>
    </w:p>
    <w:p w14:paraId="45D93CC0" w14:textId="7FC2AA90" w:rsidR="00944B2D" w:rsidRPr="005F4CDB" w:rsidRDefault="00944B2D" w:rsidP="00944B2D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 w:rsidR="00FB1D28">
        <w:rPr>
          <w:rFonts w:ascii="Verdana" w:hAnsi="Verdana" w:cs="Arial"/>
          <w:b/>
          <w:bCs/>
          <w:szCs w:val="24"/>
        </w:rPr>
        <w:t>last meeting</w:t>
      </w:r>
    </w:p>
    <w:p w14:paraId="39FC770E" w14:textId="77777777" w:rsidR="00944B2D" w:rsidRPr="005C395A" w:rsidRDefault="0039317D" w:rsidP="005C395A">
      <w:pPr>
        <w:pStyle w:val="ListParagraph"/>
        <w:numPr>
          <w:ilvl w:val="0"/>
          <w:numId w:val="20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 w:cs="Arial"/>
          <w:bCs/>
          <w:szCs w:val="24"/>
        </w:rPr>
        <w:t>NIL</w:t>
      </w:r>
    </w:p>
    <w:p w14:paraId="25701DBE" w14:textId="77777777" w:rsidR="00944B2D" w:rsidRPr="005F4CDB" w:rsidRDefault="00944B2D" w:rsidP="00944B2D">
      <w:pPr>
        <w:jc w:val="both"/>
        <w:rPr>
          <w:rFonts w:ascii="Verdana" w:hAnsi="Verdana" w:cs="Arial"/>
          <w:bCs/>
          <w:szCs w:val="24"/>
        </w:rPr>
      </w:pPr>
    </w:p>
    <w:p w14:paraId="5931CAB4" w14:textId="77777777" w:rsidR="000325FF" w:rsidRPr="005F4CDB" w:rsidRDefault="00DE13B3" w:rsidP="00944B2D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</w:r>
      <w:r w:rsidR="000325FF" w:rsidRPr="005F4CDB">
        <w:rPr>
          <w:rFonts w:ascii="Verdana" w:hAnsi="Verdana" w:cs="Arial"/>
          <w:b/>
          <w:bCs/>
          <w:szCs w:val="24"/>
        </w:rPr>
        <w:t>Matters arising</w:t>
      </w:r>
    </w:p>
    <w:p w14:paraId="663A3C92" w14:textId="138EC414" w:rsidR="00944B2D" w:rsidRPr="005C395A" w:rsidRDefault="005C395A" w:rsidP="005C395A">
      <w:pPr>
        <w:pStyle w:val="ListParagraph"/>
        <w:numPr>
          <w:ilvl w:val="0"/>
          <w:numId w:val="20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 w:cs="Arial"/>
          <w:bCs/>
          <w:szCs w:val="24"/>
        </w:rPr>
        <w:t>NIL</w:t>
      </w:r>
    </w:p>
    <w:p w14:paraId="63329D6E" w14:textId="77777777" w:rsidR="006B2923" w:rsidRPr="005F4CDB" w:rsidRDefault="006B2923" w:rsidP="00944B2D">
      <w:pPr>
        <w:jc w:val="both"/>
        <w:rPr>
          <w:rFonts w:ascii="Verdana" w:hAnsi="Verdana" w:cs="Arial"/>
          <w:bCs/>
          <w:szCs w:val="24"/>
        </w:rPr>
      </w:pPr>
    </w:p>
    <w:p w14:paraId="27CE707C" w14:textId="77777777" w:rsidR="00DE13B3" w:rsidRDefault="00DE13B3" w:rsidP="006B29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04658FAC" w14:textId="19027B94" w:rsidR="005C395A" w:rsidRPr="005C395A" w:rsidRDefault="005C395A" w:rsidP="005C395A">
      <w:pPr>
        <w:pStyle w:val="BodyText"/>
        <w:numPr>
          <w:ilvl w:val="0"/>
          <w:numId w:val="2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NIL</w:t>
      </w:r>
    </w:p>
    <w:p w14:paraId="20962D76" w14:textId="77777777" w:rsidR="006B2923" w:rsidRPr="005F4CDB" w:rsidRDefault="006B2923" w:rsidP="006B2923">
      <w:pPr>
        <w:jc w:val="both"/>
        <w:rPr>
          <w:rFonts w:ascii="Verdana" w:hAnsi="Verdana" w:cs="Arial"/>
          <w:bCs/>
          <w:szCs w:val="24"/>
        </w:rPr>
      </w:pPr>
    </w:p>
    <w:p w14:paraId="3C5ABA25" w14:textId="77777777" w:rsidR="000325FF" w:rsidRPr="005F4CDB" w:rsidRDefault="00DE13B3" w:rsidP="006B29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</w:r>
      <w:r w:rsidR="000325FF" w:rsidRPr="005F4CDB">
        <w:rPr>
          <w:rFonts w:ascii="Verdana" w:hAnsi="Verdana"/>
          <w:b/>
          <w:sz w:val="24"/>
          <w:szCs w:val="24"/>
        </w:rPr>
        <w:t>Progress Reports</w:t>
      </w:r>
      <w:r w:rsidRPr="005F4CDB">
        <w:rPr>
          <w:rFonts w:ascii="Verdana" w:hAnsi="Verdana"/>
          <w:b/>
          <w:sz w:val="24"/>
          <w:szCs w:val="24"/>
        </w:rPr>
        <w:t>:</w:t>
      </w:r>
    </w:p>
    <w:p w14:paraId="7FA3F2B5" w14:textId="62453C8C" w:rsidR="000325FF" w:rsidRPr="005F4CDB" w:rsidRDefault="005C395A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4FA2FEB7" w14:textId="5AC8C81A" w:rsidR="006B2923" w:rsidRPr="005F4CDB" w:rsidRDefault="00D915BD" w:rsidP="006B2923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Reported research. </w:t>
      </w:r>
      <w:proofErr w:type="gramStart"/>
      <w:r>
        <w:rPr>
          <w:rFonts w:ascii="Verdana" w:hAnsi="Verdana"/>
          <w:szCs w:val="24"/>
        </w:rPr>
        <w:t>Few papers on UAV specific sampling methods.</w:t>
      </w:r>
      <w:proofErr w:type="gramEnd"/>
      <w:r>
        <w:rPr>
          <w:rFonts w:ascii="Verdana" w:hAnsi="Verdana"/>
          <w:szCs w:val="24"/>
        </w:rPr>
        <w:t xml:space="preserve"> Likely have to design our own</w:t>
      </w:r>
      <w:r w:rsidR="00BF22E0">
        <w:rPr>
          <w:rFonts w:ascii="Verdana" w:hAnsi="Verdana"/>
          <w:szCs w:val="24"/>
        </w:rPr>
        <w:t xml:space="preserve"> </w:t>
      </w:r>
    </w:p>
    <w:p w14:paraId="3B12A126" w14:textId="0583655A" w:rsidR="000325FF" w:rsidRPr="005F4CDB" w:rsidRDefault="005C395A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54BD1382" w14:textId="53F28DBD" w:rsidR="006B2923" w:rsidRPr="005F4CDB" w:rsidRDefault="00D915BD" w:rsidP="006B2923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Proposed project on making own particle size distribution sensor as part of computer vision course</w:t>
      </w:r>
    </w:p>
    <w:p w14:paraId="74A240DC" w14:textId="04B7A616" w:rsidR="000325FF" w:rsidRPr="005F4CDB" w:rsidRDefault="005C395A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0F9F2193" w14:textId="5DC65797" w:rsidR="005F4CDB" w:rsidRPr="005F4CDB" w:rsidRDefault="0034475C" w:rsidP="005F4CDB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Presented density (ash loading per unit volume) research. </w:t>
      </w:r>
      <w:proofErr w:type="gramStart"/>
      <w:r>
        <w:rPr>
          <w:rFonts w:ascii="Verdana" w:hAnsi="Verdana"/>
          <w:szCs w:val="24"/>
        </w:rPr>
        <w:t>Particle size distribution most important.</w:t>
      </w:r>
      <w:proofErr w:type="gram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Nephelometer</w:t>
      </w:r>
      <w:proofErr w:type="spellEnd"/>
      <w:r>
        <w:rPr>
          <w:rFonts w:ascii="Verdana" w:hAnsi="Verdana"/>
          <w:szCs w:val="24"/>
        </w:rPr>
        <w:t xml:space="preserve"> and </w:t>
      </w:r>
      <w:proofErr w:type="spellStart"/>
      <w:r>
        <w:rPr>
          <w:rFonts w:ascii="Verdana" w:hAnsi="Verdana"/>
          <w:szCs w:val="24"/>
        </w:rPr>
        <w:t>aethalometer</w:t>
      </w:r>
      <w:proofErr w:type="spellEnd"/>
      <w:r>
        <w:rPr>
          <w:rFonts w:ascii="Verdana" w:hAnsi="Verdana"/>
          <w:szCs w:val="24"/>
        </w:rPr>
        <w:t xml:space="preserve"> are two optical devices worth looking into.</w:t>
      </w:r>
    </w:p>
    <w:p w14:paraId="66D7BC5F" w14:textId="454DA4A1" w:rsidR="000325FF" w:rsidRPr="005F4CDB" w:rsidRDefault="005C395A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14:paraId="7D627CA6" w14:textId="0A767742" w:rsidR="005F4CDB" w:rsidRDefault="0034475C" w:rsidP="005C395A">
      <w:pPr>
        <w:pStyle w:val="ListParagraph"/>
        <w:spacing w:after="240"/>
        <w:ind w:left="1440"/>
        <w:rPr>
          <w:rFonts w:ascii="Verdana" w:hAnsi="Verdana"/>
          <w:szCs w:val="24"/>
        </w:rPr>
      </w:pPr>
      <w:r w:rsidRPr="0034475C">
        <w:rPr>
          <w:rFonts w:ascii="Verdana" w:hAnsi="Verdana"/>
          <w:szCs w:val="24"/>
        </w:rPr>
        <w:lastRenderedPageBreak/>
        <w:t>SO</w:t>
      </w:r>
      <w:r>
        <w:rPr>
          <w:rFonts w:ascii="Verdana" w:hAnsi="Verdana"/>
          <w:szCs w:val="24"/>
          <w:vertAlign w:val="subscript"/>
        </w:rPr>
        <w:t>2</w:t>
      </w:r>
      <w:r>
        <w:rPr>
          <w:rFonts w:ascii="Verdana" w:hAnsi="Verdana"/>
          <w:szCs w:val="24"/>
        </w:rPr>
        <w:t xml:space="preserve"> and CO</w:t>
      </w:r>
      <w:r>
        <w:rPr>
          <w:rFonts w:ascii="Verdana" w:hAnsi="Verdana"/>
          <w:szCs w:val="24"/>
          <w:vertAlign w:val="subscript"/>
        </w:rPr>
        <w:t>2</w:t>
      </w:r>
      <w:r>
        <w:rPr>
          <w:rFonts w:ascii="Verdana" w:hAnsi="Verdana"/>
          <w:szCs w:val="24"/>
        </w:rPr>
        <w:t xml:space="preserve"> sensors are chip sized and cheap. Recognised that they may not be useful in distal VA.</w:t>
      </w:r>
    </w:p>
    <w:p w14:paraId="15BCD129" w14:textId="783351F3" w:rsidR="005C395A" w:rsidRDefault="005C395A" w:rsidP="005C395A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2F8DE018" w14:textId="451C80F9" w:rsidR="005C395A" w:rsidRDefault="0034475C" w:rsidP="00D915BD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Looked into sensor controller. </w:t>
      </w:r>
      <w:proofErr w:type="spellStart"/>
      <w:r>
        <w:rPr>
          <w:rFonts w:ascii="Verdana" w:hAnsi="Verdana"/>
          <w:szCs w:val="24"/>
        </w:rPr>
        <w:t>Arduino</w:t>
      </w:r>
      <w:proofErr w:type="spellEnd"/>
      <w:r>
        <w:rPr>
          <w:rFonts w:ascii="Verdana" w:hAnsi="Verdana"/>
          <w:szCs w:val="24"/>
        </w:rPr>
        <w:t xml:space="preserve"> may be best: low cost, plenty of support.</w:t>
      </w:r>
    </w:p>
    <w:p w14:paraId="67851995" w14:textId="77777777" w:rsidR="005C395A" w:rsidRPr="005C395A" w:rsidRDefault="005C395A" w:rsidP="005C395A">
      <w:pPr>
        <w:spacing w:after="240"/>
        <w:ind w:left="1080"/>
        <w:rPr>
          <w:rFonts w:ascii="Verdana" w:hAnsi="Verdana"/>
          <w:szCs w:val="24"/>
        </w:rPr>
      </w:pPr>
    </w:p>
    <w:p w14:paraId="4654DAF9" w14:textId="77777777" w:rsidR="005F4CDB" w:rsidRDefault="005F4CDB" w:rsidP="000325FF">
      <w:pPr>
        <w:spacing w:after="240"/>
        <w:rPr>
          <w:rFonts w:ascii="Verdana" w:hAnsi="Verdana"/>
          <w:szCs w:val="24"/>
        </w:rPr>
      </w:pPr>
    </w:p>
    <w:p w14:paraId="1221FC5B" w14:textId="372CC2D4" w:rsidR="00DE2C21" w:rsidRDefault="00DE13B3" w:rsidP="00DE2C21">
      <w:pPr>
        <w:spacing w:after="240"/>
        <w:rPr>
          <w:rFonts w:ascii="Verdana" w:hAnsi="Verdana"/>
          <w:szCs w:val="24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="000325FF" w:rsidRPr="005F4CDB">
        <w:rPr>
          <w:rFonts w:ascii="Verdana" w:eastAsia="Times New Roman" w:hAnsi="Verdana"/>
          <w:b/>
          <w:szCs w:val="24"/>
          <w:lang w:val="en-US"/>
        </w:rPr>
        <w:t>Other business</w:t>
      </w:r>
      <w:r w:rsidRPr="005F4CDB">
        <w:rPr>
          <w:rFonts w:ascii="Verdana" w:eastAsia="Times New Roman" w:hAnsi="Verdana"/>
          <w:b/>
          <w:szCs w:val="24"/>
          <w:lang w:val="en-US"/>
        </w:rPr>
        <w:t>:</w:t>
      </w:r>
    </w:p>
    <w:p w14:paraId="09C58614" w14:textId="6D4C6871" w:rsidR="00DE2C21" w:rsidRDefault="00DE2C21" w:rsidP="00DE2C21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Project Proposal</w:t>
      </w:r>
    </w:p>
    <w:p w14:paraId="274FB41C" w14:textId="50D7C417" w:rsidR="00DE2C21" w:rsidRDefault="00DE2C21" w:rsidP="00DE2C21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Overall good</w:t>
      </w:r>
    </w:p>
    <w:p w14:paraId="01C7155B" w14:textId="5088D148" w:rsidR="00DE2C21" w:rsidRDefault="00DE2C21" w:rsidP="00DE2C21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Suggest not using SO</w:t>
      </w:r>
      <w:r>
        <w:rPr>
          <w:rFonts w:ascii="Verdana" w:hAnsi="Verdana"/>
          <w:szCs w:val="24"/>
          <w:vertAlign w:val="subscript"/>
        </w:rPr>
        <w:t>2</w:t>
      </w:r>
      <w:r>
        <w:rPr>
          <w:rFonts w:ascii="Verdana" w:hAnsi="Verdana"/>
          <w:szCs w:val="24"/>
        </w:rPr>
        <w:t>/CO sensors</w:t>
      </w:r>
    </w:p>
    <w:p w14:paraId="69572DE6" w14:textId="2BD1933F" w:rsidR="00DE2C21" w:rsidRDefault="00DE2C21" w:rsidP="00DE2C21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Focus on ash/not ash first</w:t>
      </w:r>
    </w:p>
    <w:p w14:paraId="7517ED6D" w14:textId="77777777" w:rsidR="00FB1D28" w:rsidRDefault="00FB1D28" w:rsidP="00FB1D28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31FC7518" w14:textId="06B72583" w:rsidR="00FB1D28" w:rsidRPr="00FB1D28" w:rsidRDefault="00FB1D28" w:rsidP="00FB1D28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VA particle size range</w:t>
      </w:r>
    </w:p>
    <w:p w14:paraId="5FBB03BB" w14:textId="6051EDAD" w:rsidR="00AF6A00" w:rsidRPr="00AF6A00" w:rsidRDefault="00FB1D28" w:rsidP="00AF6A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Adrian referred to an Icelandic paper that suggested less than </w:t>
      </w:r>
      <w:proofErr w:type="gramStart"/>
      <w:r>
        <w:rPr>
          <w:rFonts w:ascii="Verdana" w:hAnsi="Verdana"/>
          <w:szCs w:val="24"/>
        </w:rPr>
        <w:t xml:space="preserve">50 </w:t>
      </w:r>
      <w:proofErr w:type="spellStart"/>
      <w:r>
        <w:rPr>
          <w:rFonts w:ascii="Verdana" w:hAnsi="Verdana"/>
          <w:szCs w:val="24"/>
        </w:rPr>
        <w:t>micrometer</w:t>
      </w:r>
      <w:proofErr w:type="spellEnd"/>
      <w:proofErr w:type="gramEnd"/>
      <w:r>
        <w:rPr>
          <w:rFonts w:ascii="Verdana" w:hAnsi="Verdana"/>
          <w:szCs w:val="24"/>
        </w:rPr>
        <w:t xml:space="preserve"> particle sizes are expected. We should investigate a range of sources to determine range which will dictate sensor selection</w:t>
      </w:r>
    </w:p>
    <w:p w14:paraId="3B26BD86" w14:textId="77777777" w:rsidR="00FB1D28" w:rsidRDefault="00FB1D28" w:rsidP="00FB1D28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3AA63E9C" w14:textId="600140CC" w:rsidR="00FB1D28" w:rsidRDefault="00FB1D28" w:rsidP="00FB1D28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Ash samples</w:t>
      </w:r>
    </w:p>
    <w:p w14:paraId="64099E0D" w14:textId="7ACC2729" w:rsidR="00FB1D28" w:rsidRDefault="00FB1D28" w:rsidP="00FB1D28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 DTA have kilograms of ash samples. They will be sent down within the next couple of weeks to allow bench testing of equipment</w:t>
      </w:r>
    </w:p>
    <w:p w14:paraId="05073EF1" w14:textId="70A8D6AB" w:rsidR="00FB1D28" w:rsidRDefault="00FB1D28" w:rsidP="00FB1D28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AC test dust can be used also</w:t>
      </w:r>
    </w:p>
    <w:p w14:paraId="58419A97" w14:textId="77777777" w:rsidR="00FB1D28" w:rsidRDefault="00FB1D28" w:rsidP="00FB1D28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18405017" w14:textId="0CAF2BB1" w:rsidR="00FB1D28" w:rsidRDefault="00FB1D28" w:rsidP="00FB1D28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Resources available</w:t>
      </w:r>
    </w:p>
    <w:p w14:paraId="764D4078" w14:textId="26A12D8E" w:rsidR="00FB1D28" w:rsidRDefault="00FB1D28" w:rsidP="00FB1D28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NIWA platform may be available for inspection</w:t>
      </w:r>
    </w:p>
    <w:p w14:paraId="372BCE96" w14:textId="6E45EFFA" w:rsidR="00FB1D28" w:rsidRDefault="00FB1D28" w:rsidP="00FB1D28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can provide autopilot - however, will likely use off-the-shelf system</w:t>
      </w:r>
    </w:p>
    <w:p w14:paraId="0C143E0A" w14:textId="38E3CAF3" w:rsidR="00FB1D28" w:rsidRDefault="00FB1D28" w:rsidP="00FB1D28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can provide advice on telemetry</w:t>
      </w:r>
    </w:p>
    <w:p w14:paraId="7F9CAE9D" w14:textId="15EDA751" w:rsidR="00FB1D28" w:rsidRDefault="00FB1D28" w:rsidP="00FB1D28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NIWA can provide advice on operating electronics within the high altitude environment</w:t>
      </w:r>
    </w:p>
    <w:p w14:paraId="59389C80" w14:textId="6BD8BEAD" w:rsidR="00FB1D28" w:rsidRDefault="00FB1D28" w:rsidP="00FB1D28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can provide balloons and launches</w:t>
      </w:r>
    </w:p>
    <w:p w14:paraId="4217FABC" w14:textId="2CFAE5ED" w:rsidR="00AF6A00" w:rsidRPr="00FB1D28" w:rsidRDefault="00AF6A00" w:rsidP="00FB1D28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Thomas Wilson at UC may be able to provide info in volcanic ash</w:t>
      </w:r>
    </w:p>
    <w:p w14:paraId="7AE8CB99" w14:textId="77777777" w:rsidR="00AF6A00" w:rsidRDefault="00AF6A00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4FD7AF42" w14:textId="77777777" w:rsidR="00AF6A00" w:rsidRDefault="00AF6A00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06B486D" w14:textId="77777777" w:rsidR="00AF6A00" w:rsidRDefault="00AF6A00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4EC64215" w14:textId="77777777" w:rsidR="00AF6A00" w:rsidRDefault="00AF6A00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6E1FA38" w14:textId="77777777" w:rsidR="00AF6A00" w:rsidRDefault="00AF6A00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464900F9" w14:textId="77777777" w:rsidR="00AF6A00" w:rsidRDefault="00AF6A00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79B726FF" w14:textId="77777777" w:rsidR="00AF6A00" w:rsidRDefault="00AF6A00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025FFCFA" w14:textId="77777777" w:rsidR="00AF6A00" w:rsidRDefault="00AF6A00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09CBF4AA" w14:textId="764114DA" w:rsidR="006B2923" w:rsidRPr="005F4CDB" w:rsidRDefault="00FB1D28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bookmarkStart w:id="0" w:name="_GoBack"/>
      <w:bookmarkEnd w:id="0"/>
      <w:r>
        <w:rPr>
          <w:rFonts w:ascii="Verdana" w:hAnsi="Verdana" w:cs="Arial"/>
          <w:b/>
          <w:sz w:val="24"/>
          <w:szCs w:val="24"/>
          <w:lang w:val="en-NZ"/>
        </w:rPr>
        <w:lastRenderedPageBreak/>
        <w:t>Meeting</w:t>
      </w:r>
      <w:r w:rsidR="004C5E52">
        <w:rPr>
          <w:rFonts w:ascii="Verdana" w:hAnsi="Verdana" w:cs="Arial"/>
          <w:b/>
          <w:sz w:val="24"/>
          <w:szCs w:val="24"/>
          <w:lang w:val="en-NZ"/>
        </w:rPr>
        <w:t xml:space="preserve"> </w:t>
      </w:r>
      <w:r w:rsidR="006B2923"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7075D26E" w14:textId="77777777" w:rsidR="006B2923" w:rsidRPr="005F4CDB" w:rsidRDefault="006B2923" w:rsidP="006B292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7316BA66" w14:textId="77777777" w:rsidR="006B2923" w:rsidRPr="005F4CDB" w:rsidRDefault="006B2923" w:rsidP="006B292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2552"/>
        <w:gridCol w:w="1951"/>
      </w:tblGrid>
      <w:tr w:rsidR="006B2923" w:rsidRPr="005F4CDB" w14:paraId="6E21F259" w14:textId="77777777" w:rsidTr="001F4C5C">
        <w:trPr>
          <w:trHeight w:val="794"/>
        </w:trPr>
        <w:tc>
          <w:tcPr>
            <w:tcW w:w="4644" w:type="dxa"/>
            <w:vAlign w:val="center"/>
          </w:tcPr>
          <w:p w14:paraId="49F9BF62" w14:textId="77777777" w:rsidR="006B2923" w:rsidRPr="005F4CDB" w:rsidRDefault="006B2923" w:rsidP="001F4C5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552" w:type="dxa"/>
            <w:vAlign w:val="center"/>
          </w:tcPr>
          <w:p w14:paraId="0D2FF4D6" w14:textId="77777777" w:rsidR="006B2923" w:rsidRPr="005F4CDB" w:rsidRDefault="006B2923" w:rsidP="001F4C5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951" w:type="dxa"/>
            <w:vAlign w:val="center"/>
          </w:tcPr>
          <w:p w14:paraId="03D06E3E" w14:textId="77777777" w:rsidR="006B2923" w:rsidRPr="005F4CDB" w:rsidRDefault="006B2923" w:rsidP="001F4C5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6B2923" w:rsidRPr="005F4CDB" w14:paraId="216600BB" w14:textId="77777777" w:rsidTr="001F4C5C">
        <w:trPr>
          <w:trHeight w:val="794"/>
        </w:trPr>
        <w:tc>
          <w:tcPr>
            <w:tcW w:w="4644" w:type="dxa"/>
            <w:vAlign w:val="center"/>
          </w:tcPr>
          <w:p w14:paraId="275B3885" w14:textId="11D55A88" w:rsidR="006B2923" w:rsidRPr="005F4CDB" w:rsidRDefault="00FB1D28" w:rsidP="001F4C5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Conduct further research and decide on sensors to order</w:t>
            </w:r>
          </w:p>
        </w:tc>
        <w:tc>
          <w:tcPr>
            <w:tcW w:w="2552" w:type="dxa"/>
            <w:vAlign w:val="center"/>
          </w:tcPr>
          <w:p w14:paraId="71940747" w14:textId="0CB59486" w:rsidR="006B2923" w:rsidRPr="005F4CDB" w:rsidRDefault="00FB1D28" w:rsidP="001F4C5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 students</w:t>
            </w:r>
          </w:p>
        </w:tc>
        <w:tc>
          <w:tcPr>
            <w:tcW w:w="1951" w:type="dxa"/>
            <w:vAlign w:val="center"/>
          </w:tcPr>
          <w:p w14:paraId="56E81B23" w14:textId="46E59EB2" w:rsidR="006B2923" w:rsidRPr="005F4CDB" w:rsidRDefault="00FB1D28" w:rsidP="001F4C5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Order early April</w:t>
            </w:r>
          </w:p>
        </w:tc>
      </w:tr>
      <w:tr w:rsidR="006B2923" w:rsidRPr="005F4CDB" w14:paraId="208B279D" w14:textId="77777777" w:rsidTr="001F4C5C">
        <w:trPr>
          <w:trHeight w:val="794"/>
        </w:trPr>
        <w:tc>
          <w:tcPr>
            <w:tcW w:w="4644" w:type="dxa"/>
            <w:vAlign w:val="center"/>
          </w:tcPr>
          <w:p w14:paraId="6136D8CD" w14:textId="30537098" w:rsidR="006B2923" w:rsidRPr="005F4CDB" w:rsidRDefault="00AF6A00" w:rsidP="005F4CDB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Send volcanic ash</w:t>
            </w:r>
          </w:p>
        </w:tc>
        <w:tc>
          <w:tcPr>
            <w:tcW w:w="2552" w:type="dxa"/>
            <w:vAlign w:val="center"/>
          </w:tcPr>
          <w:p w14:paraId="10282CA2" w14:textId="57A17197" w:rsidR="006B2923" w:rsidRPr="005F4CDB" w:rsidRDefault="00AF6A00" w:rsidP="001F4C5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Adrian</w:t>
            </w:r>
          </w:p>
        </w:tc>
        <w:tc>
          <w:tcPr>
            <w:tcW w:w="1951" w:type="dxa"/>
            <w:vAlign w:val="center"/>
          </w:tcPr>
          <w:p w14:paraId="7044F580" w14:textId="6E2ECB3E" w:rsidR="006B2923" w:rsidRPr="005F4CDB" w:rsidRDefault="00AF6A00" w:rsidP="001F4C5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Two weeks time</w:t>
            </w:r>
          </w:p>
        </w:tc>
      </w:tr>
      <w:tr w:rsidR="006B2923" w:rsidRPr="005F4CDB" w14:paraId="1A192101" w14:textId="77777777" w:rsidTr="001F4C5C">
        <w:trPr>
          <w:trHeight w:val="794"/>
        </w:trPr>
        <w:tc>
          <w:tcPr>
            <w:tcW w:w="4644" w:type="dxa"/>
            <w:vAlign w:val="center"/>
          </w:tcPr>
          <w:p w14:paraId="157B6C1C" w14:textId="53715180" w:rsidR="006B2923" w:rsidRPr="005F4CDB" w:rsidRDefault="00AF6A00" w:rsidP="001F4C5C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Contact Dr Thomas Wilson</w:t>
            </w:r>
          </w:p>
        </w:tc>
        <w:tc>
          <w:tcPr>
            <w:tcW w:w="2552" w:type="dxa"/>
            <w:vAlign w:val="center"/>
          </w:tcPr>
          <w:p w14:paraId="3AEF18E2" w14:textId="6279D910" w:rsidR="006B2923" w:rsidRPr="005F4CDB" w:rsidRDefault="00AF6A00" w:rsidP="001F4C5C">
            <w:pPr>
              <w:jc w:val="center"/>
              <w:rPr>
                <w:rFonts w:ascii="Verdana" w:hAnsi="Verdana" w:cs="Arial"/>
                <w:szCs w:val="24"/>
              </w:rPr>
            </w:pPr>
            <w:proofErr w:type="spellStart"/>
            <w:r>
              <w:rPr>
                <w:rFonts w:ascii="Verdana" w:hAnsi="Verdana" w:cs="Arial"/>
                <w:szCs w:val="24"/>
              </w:rPr>
              <w:t>Maan</w:t>
            </w:r>
            <w:proofErr w:type="spellEnd"/>
            <w:r>
              <w:rPr>
                <w:rFonts w:ascii="Verdana" w:hAnsi="Verdana" w:cs="Arial"/>
                <w:szCs w:val="24"/>
              </w:rPr>
              <w:t>/Students</w:t>
            </w:r>
          </w:p>
        </w:tc>
        <w:tc>
          <w:tcPr>
            <w:tcW w:w="1951" w:type="dxa"/>
            <w:vAlign w:val="center"/>
          </w:tcPr>
          <w:p w14:paraId="019A5E1D" w14:textId="77777777" w:rsidR="006B2923" w:rsidRPr="005F4CDB" w:rsidRDefault="00E014BF" w:rsidP="001F4C5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Mar 15</w:t>
            </w:r>
          </w:p>
        </w:tc>
      </w:tr>
    </w:tbl>
    <w:p w14:paraId="5113EC1E" w14:textId="77777777" w:rsidR="006B2923" w:rsidRDefault="006B2923" w:rsidP="006B292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04562E8E" w14:textId="77777777" w:rsidR="00BF22E0" w:rsidRPr="005F4CDB" w:rsidRDefault="00BF22E0" w:rsidP="006B292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7789286E" w14:textId="48EB4248" w:rsidR="00AF6A00" w:rsidRPr="00BF22E0" w:rsidRDefault="00BF22E0" w:rsidP="000325FF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AF6A00">
        <w:rPr>
          <w:rFonts w:ascii="Verdana" w:hAnsi="Verdana" w:cs="Arial"/>
          <w:b/>
          <w:szCs w:val="24"/>
        </w:rPr>
        <w:t>Friday 01 March</w:t>
      </w:r>
    </w:p>
    <w:sectPr w:rsidR="00AF6A00" w:rsidRPr="00BF22E0" w:rsidSect="0046103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783F0" w14:textId="77777777" w:rsidR="00FB1D28" w:rsidRDefault="00FB1D28">
      <w:r>
        <w:separator/>
      </w:r>
    </w:p>
  </w:endnote>
  <w:endnote w:type="continuationSeparator" w:id="0">
    <w:p w14:paraId="0A140ADC" w14:textId="77777777" w:rsidR="00FB1D28" w:rsidRDefault="00FB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168AD" w14:textId="53DA5B2E" w:rsidR="00FB1D28" w:rsidRDefault="00AF6A00">
    <w:pPr>
      <w:pStyle w:val="Footer"/>
    </w:pPr>
    <w:r>
      <w:rPr>
        <w:rFonts w:ascii="Arial" w:hAnsi="Arial" w:cs="Arial"/>
        <w:b/>
        <w:sz w:val="18"/>
        <w:szCs w:val="18"/>
        <w:lang w:val="en-NZ"/>
      </w:rPr>
      <w:t>18 March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0FB75" w14:textId="77777777" w:rsidR="00FB1D28" w:rsidRDefault="00FB1D28">
      <w:r>
        <w:separator/>
      </w:r>
    </w:p>
  </w:footnote>
  <w:footnote w:type="continuationSeparator" w:id="0">
    <w:p w14:paraId="7494DF35" w14:textId="77777777" w:rsidR="00FB1D28" w:rsidRDefault="00FB1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34321638"/>
    <w:multiLevelType w:val="hybridMultilevel"/>
    <w:tmpl w:val="22D81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C473E"/>
    <w:multiLevelType w:val="hybridMultilevel"/>
    <w:tmpl w:val="B874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E3D7D"/>
    <w:multiLevelType w:val="hybridMultilevel"/>
    <w:tmpl w:val="FFA8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33D7F"/>
    <w:multiLevelType w:val="hybridMultilevel"/>
    <w:tmpl w:val="FCC4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8"/>
  </w:num>
  <w:num w:numId="14">
    <w:abstractNumId w:val="16"/>
  </w:num>
  <w:num w:numId="15">
    <w:abstractNumId w:val="20"/>
  </w:num>
  <w:num w:numId="16">
    <w:abstractNumId w:val="12"/>
  </w:num>
  <w:num w:numId="17">
    <w:abstractNumId w:val="15"/>
  </w:num>
  <w:num w:numId="18">
    <w:abstractNumId w:val="13"/>
  </w:num>
  <w:num w:numId="19">
    <w:abstractNumId w:val="19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A7962"/>
    <w:rsid w:val="001C1999"/>
    <w:rsid w:val="001C2C15"/>
    <w:rsid w:val="001C3DBA"/>
    <w:rsid w:val="001C6200"/>
    <w:rsid w:val="001F0C80"/>
    <w:rsid w:val="001F3656"/>
    <w:rsid w:val="001F4C5C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8BD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4475C"/>
    <w:rsid w:val="00353D63"/>
    <w:rsid w:val="00363DD3"/>
    <w:rsid w:val="00372586"/>
    <w:rsid w:val="00380E84"/>
    <w:rsid w:val="00380FD7"/>
    <w:rsid w:val="00392376"/>
    <w:rsid w:val="0039317D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76AD1"/>
    <w:rsid w:val="004879BA"/>
    <w:rsid w:val="0049321C"/>
    <w:rsid w:val="004A03E0"/>
    <w:rsid w:val="004A6B21"/>
    <w:rsid w:val="004B1BB0"/>
    <w:rsid w:val="004C5E52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2399"/>
    <w:rsid w:val="00596321"/>
    <w:rsid w:val="005C3462"/>
    <w:rsid w:val="005C395A"/>
    <w:rsid w:val="005D0667"/>
    <w:rsid w:val="005E7204"/>
    <w:rsid w:val="005F1A4A"/>
    <w:rsid w:val="005F4CDB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923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72A7"/>
    <w:rsid w:val="00860A02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4B2D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6F7A"/>
    <w:rsid w:val="00A80AE4"/>
    <w:rsid w:val="00A93898"/>
    <w:rsid w:val="00AA23D0"/>
    <w:rsid w:val="00AA3259"/>
    <w:rsid w:val="00AB49B6"/>
    <w:rsid w:val="00AB75D9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AF6A00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22E0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15BD"/>
    <w:rsid w:val="00D93AA1"/>
    <w:rsid w:val="00DA6D90"/>
    <w:rsid w:val="00DA7A17"/>
    <w:rsid w:val="00DC3DC0"/>
    <w:rsid w:val="00DD08AC"/>
    <w:rsid w:val="00DD1672"/>
    <w:rsid w:val="00DD786E"/>
    <w:rsid w:val="00DE13B3"/>
    <w:rsid w:val="00DE2C21"/>
    <w:rsid w:val="00DE6CED"/>
    <w:rsid w:val="00DF06E2"/>
    <w:rsid w:val="00DF14B9"/>
    <w:rsid w:val="00DF6C32"/>
    <w:rsid w:val="00E014BF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9208A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1D28"/>
    <w:rsid w:val="00FB381E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C3AF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Settings\kas74\Local Settings\Temporary Internet Files\OLKBE\UC_letterhead_BW_Word.dot</Template>
  <TotalTime>3</TotalTime>
  <Pages>3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2184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Michael Shanaher</cp:lastModifiedBy>
  <cp:revision>2</cp:revision>
  <cp:lastPrinted>2013-02-06T23:42:00Z</cp:lastPrinted>
  <dcterms:created xsi:type="dcterms:W3CDTF">2016-04-01T07:30:00Z</dcterms:created>
  <dcterms:modified xsi:type="dcterms:W3CDTF">2016-04-01T07:30:00Z</dcterms:modified>
</cp:coreProperties>
</file>